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pict>
          <v:shape id="_x0000_s1028" o:spid="_x0000_s1028" o:spt="202" type="#_x0000_t202" style="position:absolute;left:0pt;margin-left:-358.2pt;margin-top:112.7pt;height:194.95pt;width:424.2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wordWrap w:val="0"/>
                    <w:jc w:val="both"/>
                    <w:rPr>
                      <w:rFonts w:hint="default"/>
                      <w:color w:val="800080"/>
                      <w:sz w:val="80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US"/>
                    </w:rPr>
                    <w:t>Senzo Masango</w:t>
                  </w:r>
                </w:p>
                <w:p>
                  <w:pPr>
                    <w:wordWrap w:val="0"/>
                    <w:jc w:val="both"/>
                    <w:rPr>
                      <w:rFonts w:hint="default"/>
                      <w:color w:val="800080"/>
                      <w:sz w:val="80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US"/>
                    </w:rPr>
                    <w:t>BA FA2</w:t>
                  </w:r>
                </w:p>
                <w:p>
                  <w:pPr>
                    <w:wordWrap w:val="0"/>
                    <w:jc w:val="both"/>
                    <w:rPr>
                      <w:rFonts w:hint="eastAsia"/>
                      <w:color w:val="800080"/>
                      <w:sz w:val="80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US"/>
                    </w:rPr>
                    <w:t>4471</w:t>
                  </w:r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-63pt;margin-top:2.25pt;height:792.95pt;width:612.4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lang w:val="en-US"/>
        </w:rPr>
      </w:pPr>
    </w:p>
    <w:p>
      <w:pPr>
        <w:numPr>
          <w:ilvl w:val="1"/>
          <w:numId w:val="1"/>
        </w:num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4512310</wp:posOffset>
                </wp:positionV>
                <wp:extent cx="3175" cy="501015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14850" y="5539740"/>
                          <a:ext cx="317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7.2pt;margin-top:355.3pt;height:39.45pt;width:0.25pt;z-index:251701248;mso-width-relative:page;mso-height-relative:page;" filled="f" stroked="t" coordsize="21600,21600" o:gfxdata="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w2Q8dcAAAALAQAADwAAAAAAAAABACAA&#10;AAAiAAAAZHJzL2Rvd25yZXYueG1sUEsBAhQAFAAAAAgAh07iQCFz7lLVAQAAgQMAAA4AAAAAAAAA&#10;AQAgAAAAJgEAAGRycy9lMm9Eb2MueG1sUEsFBgAAAAAGAAYAWQEAAG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4757420</wp:posOffset>
                </wp:positionV>
                <wp:extent cx="234950" cy="191135"/>
                <wp:effectExtent l="3175" t="3810" r="9525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1490" y="5824855"/>
                          <a:ext cx="23495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8.7pt;margin-top:374.6pt;height:15.05pt;width:18.5pt;z-index:251700224;mso-width-relative:page;mso-height-relative:page;" filled="f" stroked="t" coordsize="21600,21600" o:gfxdata="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ZG8qNcAAAALAQAADwAAAAAAAAABACAA&#10;AAAiAAAAZHJzL2Rvd25yZXYueG1sUEsBAhQAFAAAAAgAh07iQFdgDefVAQAAgwMAAA4AAAAAAAAA&#10;AQAgAAAAJgEAAGRycy9lMm9Eb2MueG1sUEsFBgAAAAAGAAYAWQEAAG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4548505</wp:posOffset>
                </wp:positionV>
                <wp:extent cx="223520" cy="219710"/>
                <wp:effectExtent l="3175" t="3175" r="20955" b="57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5300" y="5615940"/>
                          <a:ext cx="22352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358.15pt;height:17.3pt;width:17.6pt;z-index:251699200;mso-width-relative:page;mso-height-relative:page;" filled="f" stroked="t" coordsize="21600,21600" o:gfxdata="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ObXWXaAAAACwEAAA8AAAAAAAAAAQAgAAAA&#10;IgAAAGRycy9kb3ducmV2LnhtbFBLAQIUABQAAAAIAIdO4kBxqFoA0AEAAHkDAAAOAAAAAAAAAAEA&#10;IAAAACkBAABkcnMvZTJvRG9jLnhtbFBLBQYAAAAABgAGAFkBAABr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4765040</wp:posOffset>
                </wp:positionV>
                <wp:extent cx="1162050" cy="1905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4311015" y="5832475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45pt;margin-top:375.2pt;height:1.5pt;width:91.5pt;z-index:251698176;mso-width-relative:page;mso-height-relative:page;" filled="f" stroked="t" coordsize="21600,21600" o:gfxdata="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hOOItkAAAAL&#10;AQAADwAAAAAAAAABACAAAAAiAAAAZHJzL2Rvd25yZXYueG1sUEsBAhQAFAAAAAgAh07iQGSGvGni&#10;AQAAuQMAAA4AAAAAAAAAAQAgAAAAKAEAAGRycy9lMm9Eb2MueG1sUEsFBgAAAAAGAAYAWQEAAHwF&#10;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4764405</wp:posOffset>
                </wp:positionV>
                <wp:extent cx="645795" cy="63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2331720" y="5831840"/>
                          <a:ext cx="645795" cy="6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6pt;margin-top:375.15pt;height:0.05pt;width:50.85pt;z-index:251697152;mso-width-relative:page;mso-height-relative:page;" filled="f" stroked="t" coordsize="21600,21600" o:gfxdata="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8zV32QAAAAsBAAAP&#10;AAAAAAAAAAEAIAAAACIAAABkcnMvZG93bnJldi54bWxQSwECFAAUAAAACACHTuJA0EPI094BAACc&#10;AwAADgAAAAAAAAABACAAAAAoAQAAZHJzL2Uyb0RvYy54bWxQSwUGAAAAAAYABgBZAQAAeAUAAAAA&#10;">
                <v:fill on="f" focussize="0,0"/>
                <v:stroke weight="1.5pt" color="#4472C4 [32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4439920</wp:posOffset>
                </wp:positionV>
                <wp:extent cx="14605" cy="577215"/>
                <wp:effectExtent l="4445" t="0" r="1905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255" y="5510530"/>
                          <a:ext cx="14605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5pt;margin-top:349.6pt;height:45.45pt;width:1.15pt;z-index:251696128;mso-width-relative:page;mso-height-relative:page;" filled="f" stroked="t" coordsize="21600,21600" o:gfxdata="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tayy2QAAAAsBAAAPAAAAAAAAAAEAIAAAACIAAABk&#10;cnMvZG93bnJldi54bWxQSwECFAAUAAAACACHTuJAGSHjuswBAAB4AwAADgAAAAAAAAABACAAAAAo&#10;AQAAZHJzL2Uyb0RvYy54bWxQSwUGAAAAAAYABgBZAQAAZ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4760595</wp:posOffset>
                </wp:positionV>
                <wp:extent cx="281305" cy="238125"/>
                <wp:effectExtent l="3175" t="3810" r="20320" b="57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68145" y="5828030"/>
                          <a:ext cx="28130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374.85pt;height:18.75pt;width:22.15pt;z-index:251695104;mso-width-relative:page;mso-height-relative:page;" filled="f" stroked="t" coordsize="21600,21600" o:gfxdata="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s2fEJ1gAAAAoBAAAPAAAAAAAAAAEAIAAA&#10;ACIAAABkcnMvZG93bnJldi54bWxQSwECFAAUAAAACACHTuJAx/OvS9UBAACDAwAADgAAAAAAAAAB&#10;ACAAAAAlAQAAZHJzL2Uyb0RvYy54bWxQSwUGAAAAAAYABgBZAQAAbA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4475480</wp:posOffset>
                </wp:positionV>
                <wp:extent cx="274320" cy="285115"/>
                <wp:effectExtent l="3175" t="3175" r="8255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0525" y="5542915"/>
                          <a:ext cx="27432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75pt;margin-top:352.4pt;height:22.45pt;width:21.6pt;z-index:251694080;mso-width-relative:page;mso-height-relative:page;" filled="f" stroked="t" coordsize="21600,21600" o:gfxdata="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CfkBL2AAAAAoBAAAPAAAAAAAAAAEAIAAAACIA&#10;AABkcnMvZG93bnJldi54bWxQSwECFAAUAAAACACHTuJAQ2WB1tABAAB5AwAADgAAAAAAAAABACAA&#10;AAAnAQAAZHJzL2Uyb0RvYy54bWxQSwUGAAAAAAYABgBZAQAAa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4764405</wp:posOffset>
                </wp:positionV>
                <wp:extent cx="647065" cy="635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1663065" y="5832475"/>
                          <a:ext cx="6470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95pt;margin-top:375.15pt;height:0.05pt;width:50.95pt;z-index:251693056;mso-width-relative:page;mso-height-relative:page;" filled="f" stroked="t" coordsize="21600,21600" o:gfxdata="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QrUG1gAAAAoB&#10;AAAPAAAAAAAAAAEAIAAAACIAAABkcnMvZG93bnJldi54bWxQSwECFAAUAAAACACHTuJA/bUsx+QB&#10;AACmAwAADgAAAAAAAAABACAAAAAlAQAAZHJzL2Uyb0RvYy54bWxQSwUGAAAAAAYABgBZAQAAewUA&#10;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3710305</wp:posOffset>
                </wp:positionV>
                <wp:extent cx="494665" cy="381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5015" y="4759325"/>
                          <a:ext cx="49466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55pt;margin-top:292.15pt;height:0.3pt;width:38.95pt;z-index:251692032;mso-width-relative:page;mso-height-relative:page;" filled="f" stroked="t" coordsize="21600,21600" o:gfxdata="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24pOtYAAAAKAQAADwAAAAAAAAABACAA&#10;AAAiAAAAZHJzL2Rvd25yZXYueG1sUEsBAhQAFAAAAAgAh07iQKK3rjnWAQAAgAMAAA4AAAAAAAAA&#10;AQAgAAAAJQEAAGRycy9lMm9Eb2MueG1sUEsFBgAAAAAGAAYAWQEAAG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3708400</wp:posOffset>
                </wp:positionV>
                <wp:extent cx="227330" cy="295910"/>
                <wp:effectExtent l="3810" t="3175" r="16510" b="57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3935" y="4775835"/>
                          <a:ext cx="22733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5pt;margin-top:292pt;height:23.3pt;width:17.9pt;z-index:251691008;mso-width-relative:page;mso-height-relative:page;" filled="f" stroked="t" coordsize="21600,21600" o:gfxdata="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mGBP2AAAAAoBAAAPAAAAAAAAAAEAIAAAACIA&#10;AABkcnMvZG93bnJldi54bWxQSwECFAAUAAAACACHTuJApsBQPtABAAB5AwAADgAAAAAAAAABACAA&#10;AAAnAQAAZHJzL2Uyb0RvYy54bWxQSwUGAAAAAAYABgBZAQAAa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3716020</wp:posOffset>
                </wp:positionV>
                <wp:extent cx="259715" cy="277495"/>
                <wp:effectExtent l="3175" t="3175" r="381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40410" y="4783455"/>
                          <a:ext cx="25971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1.7pt;margin-top:292.6pt;height:21.85pt;width:20.45pt;z-index:251689984;mso-width-relative:page;mso-height-relative:page;" filled="f" stroked="t" coordsize="21600,21600" o:gfxdata="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XunA2QAAAAsBAAAPAAAAAAAA&#10;AAEAIAAAACIAAABkcnMvZG93bnJldi54bWxQSwECFAAUAAAACACHTuJAH/TNr9gBAACCAwAADgAA&#10;AAAAAAABACAAAAAoAQAAZHJzL2Uyb0RvYy54bWxQSwUGAAAAAAYABgBZAQAAc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2839085</wp:posOffset>
                </wp:positionV>
                <wp:extent cx="19050" cy="115379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flipH="1">
                          <a:off x="996315" y="3906520"/>
                          <a:ext cx="19050" cy="1153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1.55pt;margin-top:223.55pt;height:90.85pt;width:1.5pt;z-index:251688960;mso-width-relative:page;mso-height-relative:page;" filled="f" stroked="t" coordsize="21600,21600" o:gfxdata="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PdB&#10;t9cAAAALAQAADwAAAAAAAAABACAAAAAiAAAAZHJzL2Rvd25yZXYueG1sUEsBAhQAFAAAAAgAh07i&#10;QFxiIcLqAQAAwgMAAA4AAAAAAAAAAQAgAAAAJgEAAGRycy9lMm9Eb2MueG1sUEsFBgAAAAAGAAYA&#10;WQEAAII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1736090</wp:posOffset>
                </wp:positionV>
                <wp:extent cx="3175" cy="635000"/>
                <wp:effectExtent l="4445" t="0" r="1143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7065" y="2803525"/>
                          <a:ext cx="3175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5pt;margin-top:136.7pt;height:50pt;width:0.25pt;z-index:251687936;mso-width-relative:page;mso-height-relative:page;" filled="f" stroked="t" coordsize="21600,21600" o:gfxdata="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c44l2AAAAAsBAAAPAAAAAAAAAAEAIAAAACIAAABk&#10;cnMvZG93bnJldi54bWxQSwECFAAUAAAACACHTuJAeK9hw80BAAB3AwAADgAAAAAAAAABACAAAAAn&#10;AQAAZHJzL2Uyb0RvYy54bWxQSwUGAAAAAAYABgBZAQAAZ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1793875</wp:posOffset>
                </wp:positionV>
                <wp:extent cx="0" cy="610235"/>
                <wp:effectExtent l="4445" t="0" r="14605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8085" y="2864485"/>
                          <a:ext cx="0" cy="610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25pt;margin-top:141.25pt;height:48.05pt;width:0pt;z-index:251686912;mso-width-relative:page;mso-height-relative:page;" filled="f" stroked="t" coordsize="21600,21600" o:gfxdata="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jtgY9cAAAALAQAADwAAAAAAAAABACAAAAAiAAAAZHJzL2Rv&#10;d25yZXYueG1sUEsBAhQAFAAAAAgAh07iQAU9eR7JAQAAdAMAAA4AAAAAAAAAAQAgAAAAJgEAAGRy&#10;cy9lMm9Eb2MueG1sUEsFBgAAAAAGAAYAWQEAAGE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2082165</wp:posOffset>
                </wp:positionV>
                <wp:extent cx="245110" cy="234950"/>
                <wp:effectExtent l="3175" t="3175" r="18415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25925" y="3149600"/>
                          <a:ext cx="24511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2.75pt;margin-top:163.95pt;height:18.5pt;width:19.3pt;z-index:251685888;mso-width-relative:page;mso-height-relative:page;" filled="f" stroked="t" coordsize="21600,21600" o:gfxdata="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gDuw3YAAAACwEAAA8AAAAAAAAA&#10;AQAgAAAAIgAAAGRycy9kb3ducmV2LnhtbFBLAQIUABQAAAAIAIdO4kC495Fv2AEAAIMDAAAOAAAA&#10;AAAAAAEAIAAAACcBAABkcnMvZTJvRG9jLnhtbFBLBQYAAAAABgAGAFkBAABx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1761490</wp:posOffset>
                </wp:positionV>
                <wp:extent cx="230505" cy="317500"/>
                <wp:effectExtent l="3810" t="2540" r="13335" b="38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0530" y="2828925"/>
                          <a:ext cx="230505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9pt;margin-top:138.7pt;height:25pt;width:18.15pt;z-index:251684864;mso-width-relative:page;mso-height-relative:page;" filled="f" stroked="t" coordsize="21600,21600" o:gfxdata="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XK/vdkAAAALAQAADwAAAAAAAAABACAAAAAi&#10;AAAAZHJzL2Rvd25yZXYueG1sUEsBAhQAFAAAAAgAh07iQE9GTG/QAQAAeQMAAA4AAAAAAAAAAQAg&#10;AAAAKAEAAGRycy9lMm9Eb2MueG1sUEsFBgAAAAAGAAYAWQEAAG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2069465</wp:posOffset>
                </wp:positionV>
                <wp:extent cx="739140" cy="1270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4752975" y="3136900"/>
                          <a:ext cx="739140" cy="12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4.25pt;margin-top:162.95pt;height:1pt;width:58.2pt;z-index:251683840;mso-width-relative:page;mso-height-relative:page;" filled="f" stroked="t" coordsize="21600,21600" o:gfxdata="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ZozCva&#10;AAAACwEAAA8AAAAAAAAAAQAgAAAAIgAAAGRycy9kb3ducmV2LnhtbFBLAQIUABQAAAAIAIdO4kAT&#10;j0lA5QEAAKgDAAAOAAAAAAAAAAEAIAAAACkBAABkcnMvZTJvRG9jLnhtbFBLBQYAAAAABgAGAFkB&#10;AACABQAAAAA=&#10;">
                <v:fill on="f" focussize="0,0"/>
                <v:stroke weight="1.5pt" color="#4472C4 [32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2078990</wp:posOffset>
                </wp:positionV>
                <wp:extent cx="5289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4234815" y="3146425"/>
                          <a:ext cx="528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45pt;margin-top:163.7pt;height:0pt;width:41.65pt;z-index:251682816;mso-width-relative:page;mso-height-relative:page;" filled="f" stroked="t" coordsize="21600,21600" o:gfxdata="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WcQz2AAAAAsBAAAPAAAA&#10;AAAAAAEAIAAAACIAAABkcnMvZG93bnJldi54bWxQSwECFAAUAAAACACHTuJA1acP9NwBAACaAwAA&#10;DgAAAAAAAAABACAAAAAnAQAAZHJzL2Uyb0RvYy54bWxQSwUGAAAAAAYABgBZAQAAd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2070100</wp:posOffset>
                </wp:positionV>
                <wp:extent cx="379095" cy="282575"/>
                <wp:effectExtent l="5715" t="7620" r="1524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3139440"/>
                          <a:ext cx="37909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pt;margin-top:163pt;height:22.25pt;width:29.85pt;z-index:251681792;mso-width-relative:page;mso-height-relative:page;" filled="f" stroked="t" coordsize="21600,21600" o:gfxdata="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uKfk7ZAAAACwEAAA8AAAAAAAAAAQAgAAAAIgAA&#10;AGRycy9kb3ducmV2LnhtbFBLAQIUABQAAAAIAIdO4kDpKAzWzgEAAHkDAAAOAAAAAAAAAAEAIAAA&#10;ACgBAABkcnMvZTJvRG9jLnhtbFBLBQYAAAAABgAGAFkBAABo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1788160</wp:posOffset>
                </wp:positionV>
                <wp:extent cx="381000" cy="285750"/>
                <wp:effectExtent l="2540" t="3810" r="1651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7300" y="2855595"/>
                          <a:ext cx="3810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pt;margin-top:140.8pt;height:22.5pt;width:30pt;z-index:251680768;mso-width-relative:page;mso-height-relative:page;" filled="f" stroked="t" coordsize="21600,21600" o:gfxdata="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Kz81wAAAAsBAAAPAAAAAAAAAAEAIAAA&#10;ACIAAABkcnMvZG93bnJldi54bWxQSwECFAAUAAAACACHTuJApbpKHNQBAACBAwAADgAAAAAAAAAB&#10;ACAAAAAmAQAAZHJzL2Uyb0RvYy54bWxQSwUGAAAAAAYABgBZAQAAbA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2067560</wp:posOffset>
                </wp:positionV>
                <wp:extent cx="1219200" cy="11430"/>
                <wp:effectExtent l="0" t="9525" r="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1682115" y="3134995"/>
                          <a:ext cx="12192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45pt;margin-top:162.8pt;height:0.9pt;width:96pt;z-index:251679744;mso-width-relative:page;mso-height-relative:page;" filled="f" stroked="t" coordsize="21600,21600" o:gfxdata="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cXPmNgA&#10;AAAKAQAADwAAAAAAAAABACAAAAAiAAAAZHJzL2Rvd25yZXYueG1sUEsBAhQAFAAAAAgAh07iQNcG&#10;OFLmAQAAtwMAAA4AAAAAAAAAAQAgAAAAJwEAAGRycy9lMm9Eb2MueG1sUEsFBgAAAAAGAAYAWQEA&#10;AH8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1297305</wp:posOffset>
                </wp:positionV>
                <wp:extent cx="1333500" cy="1543685"/>
                <wp:effectExtent l="48260" t="29210" r="66040" b="844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Member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Contactinfo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45pt;margin-top:102.15pt;height:121.55pt;width:105pt;z-index:251678720;v-text-anchor:middle;mso-width-relative:page;mso-height-relative:page;" fillcolor="#6083CB [3280]" filled="t" stroked="f" coordsize="21600,21600" arcsize="0.166666666666667" o:gfxdata="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F146S2wAAAAsBAAAP&#10;AAAAAAAAAAEAIAAAACIAAABkcnMvZG93bnJldi54bWxQSwECFAAUAAAACACHTuJAgafYiPkCAACT&#10;BgAADgAAAAAAAAABACAAAAAq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Member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Contactinfo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4011930</wp:posOffset>
                </wp:positionV>
                <wp:extent cx="1333500" cy="1543685"/>
                <wp:effectExtent l="48260" t="29210" r="66040" b="844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BookTitle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95pt;margin-top:315.9pt;height:121.55pt;width:105pt;z-index:251675648;v-text-anchor:middle;mso-width-relative:page;mso-height-relative:page;" fillcolor="#6083CB [3280]" filled="t" stroked="f" coordsize="21600,21600" arcsize="0.166666666666667" o:gfxdata="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IVrkOTaAAAACwEAAA8A&#10;AAAAAAAAAQAgAAAAIgAAAGRycy9kb3ducmV2LnhtbFBLAQIUABQAAAAIAIdO4kCZtIYA+QIAAJMG&#10;AAAOAAAAAAAAAAEAIAAAACkBAABkcnMvZTJvRG9jLnhtbFBLBQYAAAAABgAGAFkBAACU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BookTitle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3992880</wp:posOffset>
                </wp:positionV>
                <wp:extent cx="1333500" cy="1543685"/>
                <wp:effectExtent l="48260" t="29210" r="66040" b="844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Yoga Exercise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ExerciseDiscription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45pt;margin-top:314.4pt;height:121.55pt;width:105pt;z-index:251672576;v-text-anchor:middle;mso-width-relative:page;mso-height-relative:page;" fillcolor="#6083CB [3280]" filled="t" stroked="f" coordsize="21600,21600" arcsize="0.166666666666667" o:gfxdata="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mWqml3AAAAAsBAAAP&#10;AAAAAAAAAAEAIAAAACIAAABkcnMvZG93bnJldi54bWxQSwECFAAUAAAACACHTuJA8IcVQ/gCAACT&#10;BgAADgAAAAAAAAABACAAAAAr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Yoga Exercise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Exercisename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ExerciseDiscription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ExerciseLength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1306830</wp:posOffset>
                </wp:positionV>
                <wp:extent cx="1333500" cy="1543685"/>
                <wp:effectExtent l="48260" t="29210" r="66040" b="844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Attendance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45pt;margin-top:102.9pt;height:121.55pt;width:105pt;z-index:251669504;v-text-anchor:middle;mso-width-relative:page;mso-height-relative:page;" fillcolor="#6083CB [3280]" filled="t" stroked="f" coordsize="21600,21600" arcsize="0.166666666666667" o:gfxdata="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bqlBg2wAAAAsBAAAP&#10;AAAAAAAAAAEAIAAAACIAAABkcnMvZG93bnJldi54bWxQSwECFAAUAAAACACHTuJA6JRLy/kCAACT&#10;BgAADgAAAAAAAAABACAAAAAq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Attendance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3992880</wp:posOffset>
                </wp:positionV>
                <wp:extent cx="1333500" cy="1543685"/>
                <wp:effectExtent l="48260" t="29210" r="66040" b="844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Exercise use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ExceriseDuration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4.05pt;margin-top:314.4pt;height:121.55pt;width:105pt;z-index:251666432;v-text-anchor:middle;mso-width-relative:page;mso-height-relative:page;" fillcolor="#6083CB [3280]" filled="t" stroked="f" coordsize="21600,21600" arcsize="0.166666666666667" o:gfxdata="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T/JM02wAAAAsBAAAP&#10;AAAAAAAAAAEAIAAAACIAAABkcnMvZG93bnJldi54bWxQSwECFAAUAAAACACHTuJAIuEzxPkCAACT&#10;BgAADgAAAAAAAAABACAAAAAq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Exercise use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ExceriseDuration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TimeUsed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1295400</wp:posOffset>
                </wp:positionV>
                <wp:extent cx="1333500" cy="1543685"/>
                <wp:effectExtent l="48260" t="29210" r="66040" b="844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615" y="2002155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StudioID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weekday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2.55pt;margin-top:102pt;height:121.55pt;width:105pt;z-index:251660288;v-text-anchor:middle;mso-width-relative:page;mso-height-relative:page;" fillcolor="#6083CB [3280]" filled="t" stroked="f" coordsize="21600,21600" arcsize="0.166666666666667" o:gfxdata="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PyMzQ3d&#10;AAAADAEAAA8AAAAAAAAAAQAgAAAAIgAAAGRycy9kb3ducmV2LnhtbFBLAQIUABQAAAAIAIdO4kD1&#10;CemN/wIAAJ4GAAAOAAAAAAAAAAEAIAAAACwBAABkcnMvZTJvRG9jLnhtbFBLBQYAAAAABgAGAFkB&#10;AACd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StudioID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weekday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ER Diagram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1.2)Normalisation 0NF</w:t>
      </w:r>
    </w:p>
    <w:p>
      <w:pPr>
        <w:numPr>
          <w:numId w:val="0"/>
        </w:numPr>
        <w:ind w:leftChars="0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143510</wp:posOffset>
                </wp:positionV>
                <wp:extent cx="1857375" cy="3143250"/>
                <wp:effectExtent l="6350" t="6350" r="22225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5720" y="7344410"/>
                          <a:ext cx="1857375" cy="3143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u w:val="double"/>
                                <w:lang w:val="en-US"/>
                              </w:rPr>
                              <w:t>Step 1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ClassTime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BookTitle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BookID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StudioID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Weekday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MemberID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Weekday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StudioNumber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MemberAge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TimeUsage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ExerciseName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ExerciseDuration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ExerciseLength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6pt;margin-top:11.3pt;height:247.5pt;width:146.25pt;z-index:251849728;v-text-anchor:middle;mso-width-relative:page;mso-height-relative:page;" fillcolor="#6083CB [3280]" filled="t" stroked="f" coordsize="21600,21600" arcsize="0.166666666666667" o:gfxdata="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6LT&#10;x9oAAAAJAQAADwAAAAAAAAABACAAAAAiAAAAZHJzL2Rvd25yZXYueG1sUEsBAhQAFAAAAAgAh07i&#10;QF/rOosEAwAAoQYAAA4AAAAAAAAAAQAgAAAAKQEAAGRycy9lMm9Eb2MueG1sUEsFBgAAAAAGAAYA&#10;WQEAAJ8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u w:val="double"/>
                          <w:lang w:val="en-US"/>
                        </w:rPr>
                      </w:pPr>
                      <w:r>
                        <w:rPr>
                          <w:u w:val="double"/>
                          <w:lang w:val="en-US"/>
                        </w:rPr>
                        <w:t>Step 1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ClassTime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BookTitle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BookID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StudioID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Weekday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MemberID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Weekday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StudioNumber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MemberAge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TimeUsage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ExerciseName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ExerciseDuration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ExerciseLength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Email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ExerciseDescription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ind w:leftChars="0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1943100" cy="3105150"/>
                <wp:effectExtent l="6350" t="6350" r="12700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6970" y="7373620"/>
                          <a:ext cx="1943100" cy="3105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u w:val="double"/>
                                <w:lang w:val="en-US"/>
                              </w:rPr>
                              <w:t>Step 2 0NF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ClassTime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BookTitle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BookID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#StudioID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Weekday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MemberID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Weekday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StudioNumber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MemberAge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TimeUsage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ExerciseName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ExerciseDuration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ExerciseLength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u w:val="none"/>
                                <w:lang w:val="en-US"/>
                              </w:rPr>
                              <w:t>ExerciseDescription</w:t>
                            </w:r>
                          </w:p>
                          <w:p>
                            <w:pPr>
                              <w:jc w:val="center"/>
                              <w:rPr>
                                <w:u w:val="doub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6pt;margin-top:1.5pt;height:244.5pt;width:153pt;z-index:251850752;v-text-anchor:middle;mso-width-relative:page;mso-height-relative:page;" fillcolor="#6083CB [3280]" filled="t" stroked="f" coordsize="21600,21600" arcsize="0.166666666666667" o:gfxdata="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Ho9J9bY&#10;AAAACQEAAA8AAAAAAAAAAQAgAAAAIgAAAGRycy9kb3ducmV2LnhtbFBLAQIUABQAAAAIAIdO4kCZ&#10;+mgkBAMAAKEGAAAOAAAAAAAAAAEAIAAAACcBAABkcnMvZTJvRG9jLnhtbFBLBQYAAAAABgAGAFkB&#10;AACd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u w:val="double"/>
                          <w:lang w:val="en-US"/>
                        </w:rPr>
                      </w:pPr>
                      <w:r>
                        <w:rPr>
                          <w:u w:val="double"/>
                          <w:lang w:val="en-US"/>
                        </w:rPr>
                        <w:t>Step 2 0NF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ClassTime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BookTitle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BookID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#StudioID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Weekday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MemberID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Weekday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StudioNumber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MemberAge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TimeUsage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ExerciseName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ExerciseDuration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ExerciseLength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Email</w:t>
                      </w:r>
                    </w:p>
                    <w:p>
                      <w:pPr>
                        <w:jc w:val="center"/>
                        <w:rPr>
                          <w:u w:val="none"/>
                          <w:lang w:val="en-US"/>
                        </w:rPr>
                      </w:pPr>
                      <w:r>
                        <w:rPr>
                          <w:u w:val="none"/>
                          <w:lang w:val="en-US"/>
                        </w:rPr>
                        <w:t>ExerciseDescription</w:t>
                      </w:r>
                    </w:p>
                    <w:p>
                      <w:pPr>
                        <w:jc w:val="center"/>
                        <w:rPr>
                          <w:u w:val="double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1.3)Normalisation 1NF</w:t>
      </w:r>
    </w:p>
    <w:p>
      <w:pPr>
        <w:numPr>
          <w:numId w:val="0"/>
        </w:numPr>
        <w:ind w:leftChars="0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114935</wp:posOffset>
                </wp:positionV>
                <wp:extent cx="5514975" cy="4010660"/>
                <wp:effectExtent l="6350" t="6350" r="22225" b="21590"/>
                <wp:wrapTight wrapText="bothSides">
                  <wp:wrapPolygon>
                    <wp:start x="-25" y="-34"/>
                    <wp:lineTo x="-25" y="21511"/>
                    <wp:lineTo x="21538" y="21511"/>
                    <wp:lineTo x="21538" y="-34"/>
                    <wp:lineTo x="-25" y="-34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01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#StudioID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PK- BookID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Classtime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StudioID(FK)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Studionumber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TimeUsage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Weekday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MemberAge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MemberInfo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ExerciseName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ExerciseDuration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ExerciseLength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9.05pt;height:315.8pt;width:434.25pt;mso-wrap-distance-left:9pt;mso-wrap-distance-right:9pt;z-index:-251569152;v-text-anchor:middle;mso-width-relative:page;mso-height-relative:page;" fillcolor="#5B9BD5 [3204]" filled="t" stroked="t" coordsize="21600,21600" wrapcoords="-25 -34 -25 21511 21538 21511 21538 -34 -25 -34" o:gfxdata="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dlfYzbAAAACAEAAA8AAAAAAAAAAQAgAAAAIgAAAGRycy9kb3ducmV2Lnht&#10;bFBLAQIUABQAAAAIAIdO4kAESUt5aAIAANg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#StudioID            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PK- BookID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Classtime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StudioID(FK)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Studionumber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TimeUsage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Weekday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MemberID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MemberAge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MemberInfo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ExerciseName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ExerciseDuration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ExerciseLength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BookTitle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1.4)Normalisation 2NF</w:t>
      </w:r>
    </w:p>
    <w:p>
      <w:pPr>
        <w:numPr>
          <w:numId w:val="0"/>
        </w:numPr>
        <w:ind w:leftChars="0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35560</wp:posOffset>
                </wp:positionV>
                <wp:extent cx="5514975" cy="4010660"/>
                <wp:effectExtent l="6350" t="6350" r="2222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020" y="1179830"/>
                          <a:ext cx="5514975" cy="401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#StudioID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PK- BookID(FK)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Classtime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StudioID(FK)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Studionumber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TimeUsage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Weekday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MemberID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MemberAge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MemberInfo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ExerciseName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ExerciseDuration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ExerciseLength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BookTitle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5pt;margin-top:2.8pt;height:315.8pt;width:434.25pt;z-index:251702272;v-text-anchor:middle;mso-width-relative:page;mso-height-relative:page;" fillcolor="#5B9BD5 [3204]" filled="t" stroked="t" coordsize="21600,21600" o:gfxdata="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ZB989oAAAAIAQAADwAAAAAAAAABACAAAAAiAAAAZHJzL2Rv&#10;d25yZXYueG1sUEsBAhQAFAAAAAgAh07iQK3NcwVxAgAA5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#StudioID                         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PK- BookID(FK)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Classtime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StudioID(FK)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Studionumber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TimeUsage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Weekday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MemberID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MemberAge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MemberInfo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ExerciseName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ExerciseDuration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ExerciseLength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BookTitle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H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1.5)Normalisation 3NF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50165</wp:posOffset>
                </wp:positionV>
                <wp:extent cx="5524500" cy="3044190"/>
                <wp:effectExtent l="6350" t="6350" r="12700" b="16510"/>
                <wp:wrapTight wrapText="bothSides">
                  <wp:wrapPolygon>
                    <wp:start x="-25" y="-45"/>
                    <wp:lineTo x="-25" y="21447"/>
                    <wp:lineTo x="21575" y="21447"/>
                    <wp:lineTo x="21575" y="-45"/>
                    <wp:lineTo x="-25" y="-45"/>
                  </wp:wrapPolygon>
                </wp:wrapTight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825" y="5560695"/>
                          <a:ext cx="5524500" cy="304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#StudioID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PK[BookID(FK)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Classtime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PK[StudioID(FK)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Studionumber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PK[MemberID(FK)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Weekday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ExerciseLength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#BookID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ExerciseDuration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Booktitle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ExerciseName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#MemberID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ExerciseLength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MemberAge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TimeUsage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3.95pt;height:239.7pt;width:435pt;mso-wrap-distance-left:9pt;mso-wrap-distance-right:9pt;z-index:-251568128;v-text-anchor:middle;mso-width-relative:page;mso-height-relative:page;" fillcolor="#5B9BD5 [3204]" filled="t" stroked="t" coordsize="21600,21600" wrapcoords="-25 -45 -25 21447 21575 21447 21575 -45 -25 -45" o:gfxdata="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kR8yK2QAAAAcBAAAPAAAAAAAAAAEAIAAAACIAAABk&#10;cnMvZG93bnJldi54bWxQSwECFAAUAAAACACHTuJAluQxx3cCAADkBAAADgAAAAAAAAABACAAAAAo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#StudioID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PK[BookID(FK)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Classtime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PK[StudioID(FK)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Studionumber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PK[MemberID(FK)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Weekday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ExerciseLength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#BookID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ExerciseDuration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Booktitle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ExerciseName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#MemberID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ExerciseLength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MemberAge</w:t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/>
                      </w:r>
                      <w:r>
                        <w:rPr>
                          <w:lang w:val="en-US"/>
                        </w:rPr>
                        <w:tab/>
                        <w:t>TimeUsage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MemberInfo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1.6)ER Diagram from NF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142875</wp:posOffset>
                </wp:positionV>
                <wp:extent cx="1333500" cy="1543685"/>
                <wp:effectExtent l="48260" t="29210" r="66040" b="844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#StudioID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weekday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8pt;margin-top:11.25pt;height:121.55pt;width:105pt;z-index:251751424;v-text-anchor:middle;mso-width-relative:page;mso-height-relative:page;" fillcolor="#6083CB [3280]" filled="t" stroked="f" coordsize="21600,21600" arcsize="0.166666666666667" o:gfxdata="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YSqJvaAAAACgEAAA8A&#10;AAAAAAAAAQAgAAAAIgAAAGRycy9kb3ducmV2LnhtbFBLAQIUABQAAAAIAIdO4kAq6M0d+QIAAJUG&#10;AAAOAAAAAAAAAAEAIAAAACkBAABkcnMvZTJvRG9jLnhtbFBLBQYAAAAABgAGAFkBAACU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#StudioID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weekday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144780</wp:posOffset>
                </wp:positionV>
                <wp:extent cx="1333500" cy="1543685"/>
                <wp:effectExtent l="48260" t="29210" r="66040" b="8445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Member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#MemberID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Contactinfo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45pt;margin-top:11.4pt;height:121.55pt;width:105pt;z-index:251785216;v-text-anchor:middle;mso-width-relative:page;mso-height-relative:page;" fillcolor="#6083CB [3280]" filled="t" stroked="f" coordsize="21600,21600" arcsize="0.166666666666667" o:gfxdata="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Gafql2QAAAAoBAAAP&#10;AAAAAAAAAAEAIAAAACIAAABkcnMvZG93bnJldi54bWxQSwECFAAUAAAACACHTuJA4IV0WfsCAACV&#10;BgAADgAAAAAAAAABACAAAAAo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Member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#MemberID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Contactinfo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ind w:leftChars="0"/>
        <w:rPr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2744470</wp:posOffset>
                </wp:positionV>
                <wp:extent cx="37719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3940" y="3955415"/>
                          <a:ext cx="3771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1.5pt;margin-top:216.1pt;height:0pt;width:29.7pt;z-index:251848704;mso-width-relative:page;mso-height-relative:page;" filled="f" stroked="t" coordsize="21600,21600" o:gfxdata="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UyopnWAAAACgEAAA8AAAAAAAAAAQAgAAAA&#10;IgAAAGRycy9kb3ducmV2LnhtbFBLAQIUABQAAAAIAIdO4kCBmMsk1AEAAH4DAAAOAAAAAAAAAAEA&#10;IAAAACUBAABkcnMvZTJvRG9jLnhtbFBLBQYAAAAABgAGAFkBAABr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2749550</wp:posOffset>
                </wp:positionV>
                <wp:extent cx="240030" cy="212090"/>
                <wp:effectExtent l="3175" t="3810" r="4445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99515" y="3970020"/>
                          <a:ext cx="24003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.45pt;margin-top:216.5pt;height:16.7pt;width:18.9pt;z-index:251847680;mso-width-relative:page;mso-height-relative:page;" filled="f" stroked="t" coordsize="21600,21600" o:gfxdata="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hYfbNoAAAAIAQAADwAA&#10;AAAAAAABACAAAAAiAAAAZHJzL2Rvd25yZXYueG1sUEsBAhQAFAAAAAgAh07iQDVLQZPbAQAAjQMA&#10;AA4AAAAAAAAAAQAgAAAAKQEAAGRycy9lMm9Eb2MueG1sUEsFBgAAAAAGAAYAWQEAAHY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2744470</wp:posOffset>
                </wp:positionV>
                <wp:extent cx="264160" cy="207645"/>
                <wp:effectExtent l="3175" t="3810" r="18415" b="171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9800" y="3964940"/>
                          <a:ext cx="26416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6pt;margin-top:216.1pt;height:16.35pt;width:20.8pt;z-index:251846656;mso-width-relative:page;mso-height-relative:page;" filled="f" stroked="t" coordsize="21600,21600" o:gfxdata="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1aA5fWAAAACQEAAA8AAAAAAAAAAQAg&#10;AAAAIgAAAGRycy9kb3ducmV2LnhtbFBLAQIUABQAAAAIAIdO4kAG2INI1wEAAIIDAAAOAAAAAAAA&#10;AAEAIAAAACUBAABkcnMvZTJvRG9jLnhtbFBLBQYAAAAABgAGAFkBAABu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3423285</wp:posOffset>
                </wp:positionV>
                <wp:extent cx="9525" cy="551815"/>
                <wp:effectExtent l="4445" t="0" r="5080" b="6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845" y="4643755"/>
                          <a:ext cx="952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35pt;margin-top:269.55pt;height:43.45pt;width:0.75pt;z-index:251845632;mso-width-relative:page;mso-height-relative:page;" filled="f" stroked="t" coordsize="21600,21600" o:gfxdata="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EzPWd2QAAAAsBAAAPAAAAAAAAAAEAIAAAACIA&#10;AABkcnMvZG93bnJldi54bWxQSwECFAAUAAAACACHTuJAgHZvSc8BAAB3AwAADgAAAAAAAAABACAA&#10;AAAoAQAAZHJzL2Uyb0RvYy54bWxQSwUGAAAAAAYABgBZAQAAa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3729990</wp:posOffset>
                </wp:positionV>
                <wp:extent cx="207010" cy="235585"/>
                <wp:effectExtent l="3810" t="3175" r="17780" b="88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4360" y="4950460"/>
                          <a:ext cx="207010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8pt;margin-top:293.7pt;height:18.55pt;width:16.3pt;z-index:251844608;mso-width-relative:page;mso-height-relative:page;" filled="f" stroked="t" coordsize="21600,21600" o:gfxdata="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/Vi2dcAAAALAQAADwAAAAAAAAABACAA&#10;AAAiAAAAZHJzL2Rvd25yZXYueG1sUEsBAhQAFAAAAAgAh07iQJBQrV7VAQAAgwMAAA4AAAAAAAAA&#10;AQAgAAAAJgEAAGRycy9lMm9Eb2MueG1sUEsFBgAAAAAGAAYAWQEAAG0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3429000</wp:posOffset>
                </wp:positionV>
                <wp:extent cx="228600" cy="323850"/>
                <wp:effectExtent l="3810" t="2540" r="15240" b="165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1820" y="4649470"/>
                          <a:ext cx="228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6pt;margin-top:270pt;height:25.5pt;width:18pt;z-index:251843584;mso-width-relative:page;mso-height-relative:page;" filled="f" stroked="t" coordsize="21600,21600" o:gfxdata="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D6+mtcAAAALAQAADwAAAAAAAAABACAAAAAiAAAA&#10;ZHJzL2Rvd25yZXYueG1sUEsBAhQAFAAAAAgAh07iQO0gzn7PAQAAeQMAAA4AAAAAAAAAAQAgAAAA&#10;JgEAAGRycy9lMm9Eb2MueG1sUEsFBgAAAAAGAAYAWQEAAGc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3364230</wp:posOffset>
                </wp:positionV>
                <wp:extent cx="13970" cy="631190"/>
                <wp:effectExtent l="4445" t="0" r="19685" b="165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9020" y="4584700"/>
                          <a:ext cx="1397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6pt;margin-top:264.9pt;height:49.7pt;width:1.1pt;z-index:251842560;mso-width-relative:page;mso-height-relative:page;" filled="f" stroked="t" coordsize="21600,21600" o:gfxdata="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Zw/bHaAAAACwEAAA8AAAAAAAAAAQAgAAAAIgAA&#10;AGRycy9kb3ducmV2LnhtbFBLAQIUABQAAAAIAIdO4kAygI4JzQEAAHgDAAAOAAAAAAAAAAEAIAAA&#10;ACkBAABkcnMvZTJvRG9jLnhtbFBLBQYAAAAABgAGAFkBAABo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3719195</wp:posOffset>
                </wp:positionV>
                <wp:extent cx="189865" cy="262255"/>
                <wp:effectExtent l="3810" t="2540" r="15875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9950" y="4939665"/>
                          <a:ext cx="18986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8.5pt;margin-top:292.85pt;height:20.65pt;width:14.95pt;z-index:251841536;mso-width-relative:page;mso-height-relative:page;" filled="f" stroked="t" coordsize="21600,21600" o:gfxdata="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Vg+LNgAAAALAQAADwAAAAAAAAAB&#10;ACAAAAAiAAAAZHJzL2Rvd25yZXYueG1sUEsBAhQAFAAAAAgAh07iQFjyz87XAQAAgwMAAA4AAAAA&#10;AAAAAQAgAAAAJwEAAGRycy9lMm9Eb2MueG1sUEsFBgAAAAAGAAYAWQEAAHA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3374390</wp:posOffset>
                </wp:positionV>
                <wp:extent cx="186690" cy="341630"/>
                <wp:effectExtent l="4445" t="2540" r="18415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4594860"/>
                          <a:ext cx="18669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75pt;margin-top:265.7pt;height:26.9pt;width:14.7pt;z-index:251840512;mso-width-relative:page;mso-height-relative:page;" filled="f" stroked="t" coordsize="21600,21600" o:gfxdata="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jclM9kAAAALAQAADwAAAAAAAAABACAAAAAi&#10;AAAAZHJzL2Rvd25yZXYueG1sUEsBAhQAFAAAAAgAh07iQGrlTYPQAQAAeQMAAA4AAAAAAAAAAQAg&#10;AAAAKAEAAGRycy9lMm9Eb2MueG1sUEsFBgAAAAAGAAYAWQEAAG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466725</wp:posOffset>
                </wp:positionV>
                <wp:extent cx="10160" cy="548640"/>
                <wp:effectExtent l="4445" t="0" r="23495" b="38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0575" y="1687195"/>
                          <a:ext cx="101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25pt;margin-top:36.75pt;height:43.2pt;width:0.8pt;z-index:251839488;mso-width-relative:page;mso-height-relative:page;" filled="f" stroked="t" coordsize="21600,21600" o:gfxdata="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ZwuNNkAAAAKAQAADwAAAAAAAAABACAAAAAi&#10;AAAAZHJzL2Rvd25yZXYueG1sUEsBAhQAFAAAAAgAh07iQKkhvSvQAQAAeAMAAA4AAAAAAAAAAQAg&#10;AAAAKAEAAGRycy9lMm9Eb2MueG1sUEsFBgAAAAAGAAYAWQEAAG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756920</wp:posOffset>
                </wp:positionV>
                <wp:extent cx="207010" cy="386080"/>
                <wp:effectExtent l="4445" t="2540" r="17145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96740" y="1977390"/>
                          <a:ext cx="20701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6.2pt;margin-top:59.6pt;height:30.4pt;width:16.3pt;z-index:251838464;mso-width-relative:page;mso-height-relative:page;" filled="f" stroked="t" coordsize="21600,21600" o:gfxdata="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CGr0nXAAAACwEAAA8AAAAAAAAAAQAg&#10;AAAAIgAAAGRycy9kb3ducmV2LnhtbFBLAQIUABQAAAAIAIdO4kBXjv3I1gEAAIMDAAAOAAAAAAAA&#10;AAEAIAAAACYBAABkcnMvZTJvRG9jLnhtbFBLBQYAAAAABgAGAFkBAABu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307975</wp:posOffset>
                </wp:positionV>
                <wp:extent cx="241300" cy="452120"/>
                <wp:effectExtent l="4445" t="2540" r="20955" b="25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9435" y="1528445"/>
                          <a:ext cx="24130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05pt;margin-top:24.25pt;height:35.6pt;width:19pt;z-index:251837440;mso-width-relative:page;mso-height-relative:page;" filled="f" stroked="t" coordsize="21600,21600" o:gfxdata="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1AfatgAAAAKAQAADwAAAAAAAAABACAAAAAi&#10;AAAAZHJzL2Rvd25yZXYueG1sUEsBAhQAFAAAAAgAh07iQFipxFnRAQAAeQMAAA4AAAAAAAAAAQAg&#10;AAAAJwEAAGRycy9lMm9Eb2MueG1sUEsFBgAAAAAGAAYAWQEAAGo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539750</wp:posOffset>
                </wp:positionV>
                <wp:extent cx="6985" cy="407035"/>
                <wp:effectExtent l="4445" t="0" r="7620" b="120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4485" y="1763395"/>
                          <a:ext cx="6985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pt;margin-top:42.5pt;height:32.05pt;width:0.55pt;z-index:251836416;mso-width-relative:page;mso-height-relative:page;" filled="f" stroked="t" coordsize="21600,21600" o:gfxdata="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5tcN2AAAAAoBAAAPAAAAAAAAAAEAIAAAACIAAABk&#10;cnMvZG93bnJldi54bWxQSwECFAAUAAAACACHTuJAlIdrMc0BAAB3AwAADgAAAAAAAAABACAAAAAn&#10;AQAAZHJzL2Uyb0RvYy54bWxQSwUGAAAAAAYABgBZAQAAZg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749935</wp:posOffset>
                </wp:positionV>
                <wp:extent cx="251460" cy="448310"/>
                <wp:effectExtent l="8255" t="4445" r="2603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1310" y="1970405"/>
                          <a:ext cx="25146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3pt;margin-top:59.05pt;height:35.3pt;width:19.8pt;z-index:251835392;mso-width-relative:page;mso-height-relative:page;" filled="f" stroked="t" coordsize="21600,21600" o:gfxdata="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kPnebYAAAACwEAAA8AAAAAAAAAAQAgAAAAIgAAAGRy&#10;cy9kb3ducmV2LnhtbFBLAQIUABQAAAAIAIdO4kCXNtnQzAEAAHkDAAAOAAAAAAAAAAEAIAAAACcB&#10;AABkcnMvZTJvRG9jLnhtbFBLBQYAAAAABgAGAFkBAABl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287020</wp:posOffset>
                </wp:positionV>
                <wp:extent cx="265430" cy="465455"/>
                <wp:effectExtent l="8255" t="4445" r="12065" b="63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61310" y="1748790"/>
                          <a:ext cx="26543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3pt;margin-top:22.6pt;height:36.65pt;width:20.9pt;z-index:251834368;mso-width-relative:page;mso-height-relative:page;" filled="f" stroked="t" coordsize="21600,21600" o:gfxdata="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111Y1wAAAAoBAAAPAAAAAAAAAAEAIAAA&#10;ACIAAABkcnMvZG93bnJldi54bWxQSwECFAAUAAAACACHTuJAkbT4jdQBAACDAwAADgAAAAAAAAAB&#10;ACAAAAAmAQAAZHJzL2Uyb0RvYy54bWxQSwUGAAAAAAYABgBZAQAAbA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754380</wp:posOffset>
                </wp:positionV>
                <wp:extent cx="1047750" cy="9525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42" idx="1"/>
                      </wps:cNvCnPr>
                      <wps:spPr>
                        <a:xfrm>
                          <a:off x="4406265" y="197485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95pt;margin-top:59.4pt;height:0.75pt;width:82.5pt;z-index:251833344;mso-width-relative:page;mso-height-relative:page;" filled="f" stroked="t" coordsize="21600,21600" o:gfxdata="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XvP9LYAAAA&#10;CwEAAA8AAAAAAAAAAQAgAAAAIgAAAGRycy9kb3ducmV2LnhtbFBLAQIUABQAAAAIAIdO4kB7NZYC&#10;5AEAALoDAAAOAAAAAAAAAAEAIAAAACcBAABkcnMvZTJvRG9jLnhtbFBLBQYAAAAABgAGAFkBAAB9&#10;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229870</wp:posOffset>
                </wp:positionV>
                <wp:extent cx="1333500" cy="1048385"/>
                <wp:effectExtent l="48260" t="29210" r="66040" b="844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483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Attendance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#MemberID(FK)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BookID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95pt;margin-top:18.1pt;height:82.55pt;width:105pt;z-index:251763712;v-text-anchor:middle;mso-width-relative:page;mso-height-relative:page;" fillcolor="#6083CB [3280]" filled="t" stroked="f" coordsize="21600,21600" arcsize="0.166666666666667" o:gfxdata="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rRmIstoAAAAKAQAA&#10;DwAAAAAAAAABACAAAAAiAAAAZHJzL2Rvd25yZXYueG1sUEsBAhQAFAAAAAgAh07iQG4wo5H7AgAA&#10;lQYAAA4AAAAAAAAAAQAgAAAAKQEAAGRycy9lMm9Eb2MueG1sUEsFBgAAAAAGAAYAWQEAAJYGAAAA&#10;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Attendance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#MemberID(FK)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BookID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754380</wp:posOffset>
                </wp:positionV>
                <wp:extent cx="1190625" cy="762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  <a:endCxn id="40" idx="3"/>
                      </wps:cNvCnPr>
                      <wps:spPr>
                        <a:xfrm flipH="1">
                          <a:off x="1882140" y="1927225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2pt;margin-top:59.4pt;height:0.6pt;width:93.75pt;z-index:251832320;mso-width-relative:page;mso-height-relative:page;" filled="f" stroked="t" coordsize="21600,21600" o:gfxdata="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UOhn&#10;1AAAAAsBAAAPAAAAAAAAAAEAIAAAACIAAABkcnMvZG93bnJldi54bWxQSwECFAAUAAAACACHTuJA&#10;m8Xn5+wBAADEAwAADgAAAAAAAAABACAAAAAjAQAAZHJzL2Uyb0RvYy54bWxQSwUGAAAAAAYABgBZ&#10;AQAAgQ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1533525</wp:posOffset>
                </wp:positionV>
                <wp:extent cx="9525" cy="1420495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3" idx="0"/>
                      </wps:cNvCnPr>
                      <wps:spPr>
                        <a:xfrm flipH="1">
                          <a:off x="1158240" y="2773045"/>
                          <a:ext cx="9525" cy="1420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95pt;margin-top:120.75pt;height:111.85pt;width:0.75pt;z-index:251831296;mso-width-relative:page;mso-height-relative:page;" filled="f" stroked="t" coordsize="21600,21600" o:gfxdata="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y9eRNUAAAAIAQAADwAAAAAAAAABACAAAAAiAAAAZHJzL2Rvd25yZXYueG1sUEsBAhQAFAAAAAgA&#10;h07iQOW+h0/vAQAAxAMAAA4AAAAAAAAAAQAgAAAAJAEAAGRycy9lMm9Eb2MueG1sUEsFBgAAAAAG&#10;AAYAWQEAAIUFAAAAAA=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2963545</wp:posOffset>
                </wp:positionV>
                <wp:extent cx="1333500" cy="1543685"/>
                <wp:effectExtent l="48260" t="29210" r="66040" b="8445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#BookID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BookTitle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1.45pt;margin-top:233.35pt;height:121.55pt;width:105pt;z-index:251828224;v-text-anchor:middle;mso-width-relative:page;mso-height-relative:page;" fillcolor="#6083CB [3280]" filled="t" stroked="f" coordsize="21600,21600" arcsize="0.166666666666667" o:gfxdata="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DVY9mXZAAAACwEAAA8A&#10;AAAAAAAAAQAgAAAAIgAAAGRycy9kb3ducmV2LnhtbFBLAQIUABQAAAAIAIdO4kBbheO2+gIAAJUG&#10;AAAOAAAAAAAAAAEAIAAAACgBAABkcnMvZTJvRG9jLnhtbFBLBQYAAAAABgAGAFkBAACU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#BookID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BookTitle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3726180</wp:posOffset>
                </wp:positionV>
                <wp:extent cx="923925" cy="9525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5" idx="1"/>
                      </wps:cNvCnPr>
                      <wps:spPr>
                        <a:xfrm>
                          <a:off x="4682490" y="4841875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7pt;margin-top:293.4pt;height:0.75pt;width:72.75pt;z-index:251830272;mso-width-relative:page;mso-height-relative:page;" filled="f" stroked="t" coordsize="21600,21600" o:gfxdata="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vKZTHZ&#10;AAAACwEAAA8AAAAAAAAAAQAgAAAAIgAAAGRycy9kb3ducmV2LnhtbFBLAQIUABQAAAAIAIdO4kDU&#10;M+Gg5gEAALkDAAAOAAAAAAAAAAEAIAAAACgBAABkcnMvZTJvRG9jLnhtbFBLBQYAAAAABgAGAFkB&#10;AACA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2954020</wp:posOffset>
                </wp:positionV>
                <wp:extent cx="1466850" cy="1543685"/>
                <wp:effectExtent l="48260" t="29210" r="66040" b="844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Yoga Exercise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#Exercisename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ExerciseDiscription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ExerciseLength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2pt;margin-top:232.6pt;height:121.55pt;width:115.5pt;z-index:251809792;v-text-anchor:middle;mso-width-relative:page;mso-height-relative:page;" fillcolor="#6083CB [3280]" filled="t" stroked="f" coordsize="21600,21600" arcsize="0.166666666666667" o:gfxdata="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6s5s43AAAAAsBAAAP&#10;AAAAAAAAAAEAIAAAACIAAABkcnMvZG93bnJldi54bWxQSwECFAAUAAAACACHTuJASzOrQfgCAACV&#10;BgAADgAAAAAAAAABACAAAAArAQAAZHJzL2Uyb0RvYy54bWxQSwUGAAAAAAYABgBZAQAAl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Yoga Exercise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#Exercisename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ExerciseDiscription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ExerciseLength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BookID(FK)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3726180</wp:posOffset>
                </wp:positionV>
                <wp:extent cx="134302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4" idx="1"/>
                      </wps:cNvCnPr>
                      <wps:spPr>
                        <a:xfrm>
                          <a:off x="1872615" y="488950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45pt;margin-top:293.4pt;height:0pt;width:105.75pt;z-index:251829248;mso-width-relative:page;mso-height-relative:page;" filled="f" stroked="t" coordsize="21600,21600" o:gfxdata="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DHGJLXAAAA&#10;CwEAAA8AAAAAAAAAAQAgAAAAIgAAAGRycy9kb3ducmV2LnhtbFBLAQIUABQAAAAIAIdO4kDiPWys&#10;5QEAALcDAAAOAAAAAAAAAAEAIAAAACYBAABkcnMvZTJvRG9jLnhtbFBLBQYAAAAABgAGAFkBAAB9&#10;BQAAAAA=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2954020</wp:posOffset>
                </wp:positionV>
                <wp:extent cx="1333500" cy="1543685"/>
                <wp:effectExtent l="48260" t="29210" r="66040" b="8445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Exercise use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ExceriseDuration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7.55pt;margin-top:232.6pt;height:121.55pt;width:105pt;z-index:251794432;v-text-anchor:middle;mso-width-relative:page;mso-height-relative:page;" fillcolor="#6083CB [3280]" filled="t" stroked="f" coordsize="21600,21600" arcsize="0.166666666666667" o:gfxdata="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icOGF3QAAAAsB&#10;AAAPAAAAAAAAAAEAIAAAACIAAABkcnMvZG93bnJldi54bWxQSwECFAAUAAAACACHTuJABTMoe/oC&#10;AACVBgAADgAAAAAAAAABACAAAAAsAQAAZHJzL2Uyb0RvYy54bWxQSwUGAAAAAAYABgBZAQAAmAYA&#10;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Exercise use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ExceriseDuration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TimeUsed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DC08B"/>
    <w:multiLevelType w:val="multilevel"/>
    <w:tmpl w:val="B16DC08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264D03DF"/>
    <w:multiLevelType w:val="singleLevel"/>
    <w:tmpl w:val="264D03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E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elihle\Desktop\bp%20fa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</customSectProps>
  <customShpExts>
    <customShpInfo spid="_x0000_s1028"/>
    <customShpInfo spid="_x0000_s102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2019-04-12T10:57:00Z</dcterms:created>
  <dc:creator>zwelihle</dc:creator>
  <cp:lastModifiedBy>zwelihle</cp:lastModifiedBy>
  <dcterms:modified xsi:type="dcterms:W3CDTF">2019-04-12T13:46:09Z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