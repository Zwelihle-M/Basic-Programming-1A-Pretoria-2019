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2" w:rightFromText="182" w:vertAnchor="page" w:horzAnchor="page" w:tblpXSpec="center" w:tblpY="12747"/>
        <w:tblOverlap w:val="never"/>
        <w:tblW w:w="5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vAlign w:val="center"/>
          </w:tcPr>
          <w:p>
            <w:pPr>
              <w:pStyle w:val="2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Senzo Zwelihle Masango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eastAsia"/>
                <w:lang w:val="en-US"/>
              </w:rPr>
            </w:pPr>
          </w:p>
          <w:p>
            <w:pPr>
              <w:pStyle w:val="4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BP411</w:t>
            </w:r>
          </w:p>
          <w:p>
            <w:pPr>
              <w:pStyle w:val="4"/>
              <w:jc w:val="center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4471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/>
        </w:rPr>
        <w:pict>
          <v:rect id="_x0000_s1026" o:spid="_x0000_s1026" o:spt="1" style="position:absolute;left:0pt;margin-left:-10.5pt;margin-top:493.1pt;height:64.5pt;width:612.25pt;mso-position-horizontal-relative:page;z-index:251659264;mso-width-relative:page;mso-height-relative:page;" fillcolor="#FFFFFF" filled="t" stroked="f" coordsize="21600,21600">
            <v:path/>
            <v:fill type="gradient" on="t" o:opacity2="0f" focussize="0,0"/>
            <v:stroke on="f"/>
            <v:imagedata o:title=""/>
            <o:lock v:ext="edit" grouping="f" rotation="f" text="f" aspectratio="f"/>
          </v:rect>
        </w:pict>
      </w:r>
      <w:bookmarkStart w:id="0" w:name="_GoBack"/>
      <w:r>
        <w:rPr>
          <w:rFonts w:hint="eastAsia"/>
          <w:lang/>
        </w:rPr>
        <w:pict>
          <v:shape id="_x0000_s1027" o:spid="_x0000_s1027" o:spt="75" type="#_x0000_t75" style="position:absolute;left:0pt;margin-left:1pt;margin-top:209pt;height:633.15pt;width:612.15pt;mso-position-horizontal-relative:page;mso-position-vertical-relative:page;z-index:-251658240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  <w:bookmarkEnd w:id="0"/>
    </w:p>
    <w:p>
      <w:pPr>
        <w:rPr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u w:val="double"/>
          <w:lang w:val="en-US"/>
        </w:rPr>
      </w:pPr>
      <w:r>
        <w:rPr>
          <w:b/>
          <w:bCs/>
          <w:u w:val="double"/>
          <w:lang w:val="en-US"/>
        </w:rPr>
        <w:t>INDEX</w:t>
      </w:r>
    </w:p>
    <w:p>
      <w:pPr>
        <w:rPr>
          <w:b/>
          <w:bCs/>
          <w:u w:val="double"/>
          <w:lang w:val="en-US"/>
        </w:rPr>
      </w:pPr>
    </w:p>
    <w:p>
      <w:pPr>
        <w:numPr>
          <w:ilvl w:val="0"/>
          <w:numId w:val="1"/>
        </w:numPr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>Question 1</w:t>
      </w:r>
    </w:p>
    <w:p>
      <w:pPr>
        <w:numPr>
          <w:ilvl w:val="0"/>
          <w:numId w:val="1"/>
        </w:numPr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>Question 2</w:t>
      </w: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b w:val="0"/>
          <w:bCs w:val="0"/>
          <w:sz w:val="40"/>
          <w:szCs w:val="40"/>
          <w:u w:val="double"/>
          <w:lang w:val="en-US"/>
        </w:rPr>
      </w:pPr>
      <w:r>
        <w:rPr>
          <w:b w:val="0"/>
          <w:bCs w:val="0"/>
          <w:sz w:val="40"/>
          <w:szCs w:val="40"/>
          <w:u w:val="double"/>
          <w:lang w:val="en-US"/>
        </w:rPr>
        <w:t>Question 1</w:t>
      </w:r>
    </w:p>
    <w:p>
      <w:pPr>
        <w:widowControl w:val="0"/>
        <w:numPr>
          <w:numId w:val="0"/>
        </w:numPr>
        <w:jc w:val="both"/>
        <w:rPr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b w:val="0"/>
          <w:bCs w:val="0"/>
          <w:sz w:val="21"/>
          <w:szCs w:val="21"/>
          <w:u w:val="none"/>
          <w:lang w:val="en-US"/>
        </w:rPr>
        <w:t>1.1)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totalStuds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totalPercentage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studName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studName ? "ZZZ"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studAddress, studExamPercentage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totalStuds = totalStuds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totalPercentage = totalPercentage + studExamPercentage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studName, studAddress, studExamPercentage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"Total: ", totalPercentage, "Average: ", totalPercentage/totalStuds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1.2)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1.3)begin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StudName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StudNumber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StudScore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StudMaxScore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StudNumber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StudNumber ?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StudName, StudScore, StudMaxScore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 = TotalStud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1.4)begin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TotalM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EntranceName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EntranceName ? "ZZZ"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EntranceAge, EntranceSex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EntranceName, EntranceAge, EntranceSex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EntranceSex = "Male" then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TotalM = TotalM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 = TotalF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"Total: ", TotalM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"Total: ", TotalF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1.5)begin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Correspondence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Fulltime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TotalStuds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do while &gt;= 50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StudName, StudAdress, StudCode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StudCode = 1 then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Correspondence = Correspondence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TotalStuds = TotalStuds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StudName, StudAdress, "Correspondence"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StudCode = 2 then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Fulltime = Fulltime + 1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TotalStuds = TotalStuds +1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StudName, StudAdress, "Fulltime"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msg"Code must be either 1 or 2"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endDo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 Fulltime", Fulltime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1.6)begin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Company[1]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Company[2]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Company[3]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Company[4] =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1.7)begin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totalProfit = 0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CostPrice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CostPrice ? 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Sellprice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Profit = Sellprice - CostPrice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totalProfit = totalProfit + Profit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"The total Profit is: ", totalProfit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1.8)</w:t>
      </w:r>
      <w:r>
        <w:t>begin</w:t>
      </w:r>
    </w:p>
    <w:p>
      <w:r>
        <w:t>input Feet, Inches</w:t>
      </w:r>
    </w:p>
    <w:p>
      <w:r>
        <w:tab/>
      </w:r>
      <w:r>
        <w:t xml:space="preserve">print Feet * 30.48, Inches * </w:t>
      </w:r>
      <w:r>
        <w:rPr>
          <w:rStyle w:val="9"/>
        </w:rPr>
        <w:t>2.5</w:t>
      </w:r>
      <w:r>
        <w:t>4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1.9)begin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Liters, Distance, Cost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TripCost = Distance * Liters / 100 * Cost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1.10)begin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AnnualProp = 0.02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AnnualInsur= 0.005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input HomeValue, MonthPay, WaterLights,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PropertyTax = HomeValue * AnnualProp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Insurance = HomeValue * AnnualInsur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(MonthPay + WaterLights + PropertyTax + Insurance) * 12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40"/>
          <w:szCs w:val="40"/>
          <w:u w:val="double"/>
          <w:lang w:val="en-US"/>
        </w:rPr>
      </w:pPr>
      <w:r>
        <w:rPr>
          <w:b w:val="0"/>
          <w:bCs w:val="0"/>
          <w:sz w:val="40"/>
          <w:szCs w:val="40"/>
          <w:u w:val="double"/>
          <w:lang w:val="en-US"/>
        </w:rPr>
        <w:t>Question 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b w:val="0"/>
          <w:bCs w:val="0"/>
          <w:sz w:val="21"/>
          <w:szCs w:val="21"/>
          <w:u w:val="none"/>
          <w:lang w:val="en-US"/>
        </w:rPr>
        <w:t>2.1)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begin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Hours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Min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SecRem =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input Seconds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SecRem = Seconds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do while SecRem &lt;= 59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Min = Min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SecRem = SecRem - 60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if Min = 60 then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Hours = Hours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Min =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doEnd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Hours, Min, SecRem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2.2)Begin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Candadate1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Candedate2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Candedate3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Candedate4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Candedate5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Vote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Vote ?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Vote = 1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Candedate1 = Candedate1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Vote = 2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Candedate2 = Candedate2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Vote = 3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Candedate3 = Candedate3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Vote = 4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Candedate4 = Candedate4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Vote = 5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Candedate5 = Candedate5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Message "Invalid Number"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"Vote For Candedate 1 ", Candedate1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"Vote For Candedate 2 ", Candedate2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"Vote For Candedate 3 ", Candedate3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"Vote For Candedate 4 ", Candedate4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"Vote For Candedate 5 ", Candedate5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2.3)begin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EmployeePay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TotalPay =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input EmployeeNumber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while EmployeeNumber ?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Name, HoursWorked, RatePay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EmployeePay = HoursWorked * RatePay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TotalPay = TotalPay + EmployeePay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EmployeeNumber, Name, HourWorked, RatePay, EmployeePay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 Salary: ", TotalPay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2.4)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2.6)Begin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Code1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Code2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Code3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Code4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Code5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Subscriber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Subscriber ?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Subscriber = 1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Code1 = Code1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Subscriber = 2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Code2 = Code2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Subscriber = 3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Code3 = Code3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Subscriber = 4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Code4 = Code4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Subscriber = 5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Code5 = Code5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Message "Invalid Number"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"Subscriber For Code 1 ", Code1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"Subscriber For Code 2 ", Code2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"Subscriber For Code 3 ", Code3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"Subscriber For Code 4 ", Code4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"Subscriber For Code 5 ", Code5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"Total Subscribers     ", Code1 + Code2 + Code3 + Code4 + Code5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2.7)begin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TotalFemaleDep1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TotalFemaleDep2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SalesNumber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SalesNumber ?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TotalSal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input Gender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Gender = "M" OR Gender = "F"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input Department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Department = 1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SalesAmt, BasicSal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SalesAmt &gt;= 3000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TotalSal = BasicSal + (SalesAmt * 0.1)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TotalSal = BasicSal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Gender = "F"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TotalFemaleDep1 = TotalFemaleDep1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Department = 2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SalesAmt, BasicSal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SalesAmt &gt;= 3000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TotalSal = BasicSal + (SalesAmt * 0.1)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TotalSal = BasicSal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Gender = "F"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TotalFemaleDep2 = TotalFemaleDep2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endIf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else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msg "Department can only be 1 or 2"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msg "Gender can only be M or F"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SalesNumber, Gender, Department, SalesAmt, BasicSal, TotalSal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"Department 1 ", TotalFemaleDep1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"Department 2 ", TotalFemaleDep2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2.8)</w:t>
      </w:r>
      <w:r>
        <w:t>begin</w:t>
      </w:r>
    </w:p>
    <w:p>
      <w:r>
        <w:t>TotalMen = 0</w:t>
      </w:r>
    </w:p>
    <w:p>
      <w:r>
        <w:t>TotalFemale = 0</w:t>
      </w:r>
    </w:p>
    <w:p>
      <w:r>
        <w:t>Input Nuber</w:t>
      </w:r>
    </w:p>
    <w:p>
      <w:r>
        <w:tab/>
      </w:r>
      <w:r>
        <w:t>While Number ? 0</w:t>
      </w:r>
    </w:p>
    <w:p>
      <w:r>
        <w:tab/>
      </w:r>
      <w:r>
        <w:tab/>
      </w:r>
      <w:r>
        <w:t xml:space="preserve">input Gender </w:t>
      </w:r>
    </w:p>
    <w:p>
      <w:r>
        <w:tab/>
      </w:r>
      <w:r>
        <w:tab/>
      </w:r>
      <w:r>
        <w:t>if Gender = "M" OR Gender = "F" then</w:t>
      </w:r>
    </w:p>
    <w:p>
      <w:r>
        <w:tab/>
      </w:r>
      <w:r>
        <w:tab/>
      </w:r>
      <w:r>
        <w:tab/>
      </w:r>
      <w:r>
        <w:t>input Salary</w:t>
      </w:r>
    </w:p>
    <w:p>
      <w:r>
        <w:tab/>
      </w:r>
      <w:r>
        <w:tab/>
      </w:r>
      <w:r>
        <w:tab/>
      </w:r>
      <w:r>
        <w:tab/>
      </w:r>
      <w:r>
        <w:t>if Gender = "M" then</w:t>
      </w:r>
    </w:p>
    <w:p>
      <w:r>
        <w:tab/>
      </w:r>
      <w:r>
        <w:tab/>
      </w:r>
      <w:r>
        <w:tab/>
      </w:r>
      <w:r>
        <w:tab/>
      </w:r>
      <w:r>
        <w:tab/>
      </w:r>
      <w:r>
        <w:t>if Salary &gt;= 1000 then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TotalMen = TotalMen + 1</w:t>
      </w:r>
    </w:p>
    <w:p>
      <w:r>
        <w:tab/>
      </w:r>
      <w:r>
        <w:tab/>
      </w:r>
      <w:r>
        <w:tab/>
      </w:r>
      <w:r>
        <w:tab/>
      </w:r>
      <w:r>
        <w:tab/>
      </w:r>
      <w:r>
        <w:t>endIf</w:t>
      </w:r>
    </w:p>
    <w:p>
      <w:r>
        <w:tab/>
      </w:r>
      <w:r>
        <w:tab/>
      </w:r>
      <w:r>
        <w:tab/>
      </w:r>
      <w:r>
        <w:tab/>
      </w:r>
      <w:r>
        <w:t xml:space="preserve">else </w:t>
      </w:r>
    </w:p>
    <w:p>
      <w:r>
        <w:tab/>
      </w:r>
      <w:r>
        <w:tab/>
      </w:r>
      <w:r>
        <w:tab/>
      </w:r>
      <w:r>
        <w:tab/>
      </w:r>
      <w:r>
        <w:tab/>
      </w:r>
      <w:r>
        <w:t>if Salary &lt; 500 then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TotalFemale = TotalFemale + 1</w:t>
      </w:r>
    </w:p>
    <w:p>
      <w:r>
        <w:tab/>
      </w:r>
      <w:r>
        <w:tab/>
      </w:r>
      <w:r>
        <w:tab/>
      </w:r>
      <w:r>
        <w:tab/>
      </w:r>
      <w:r>
        <w:tab/>
      </w:r>
      <w:r>
        <w:t>endIf</w:t>
      </w:r>
    </w:p>
    <w:p>
      <w:r>
        <w:tab/>
      </w:r>
      <w:r>
        <w:tab/>
      </w:r>
      <w:r>
        <w:tab/>
      </w:r>
      <w:r>
        <w:tab/>
      </w:r>
      <w:r>
        <w:t>endIf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msg "Gender can only be M or F"</w:t>
      </w:r>
    </w:p>
    <w:p>
      <w:r>
        <w:tab/>
      </w:r>
      <w:r>
        <w:tab/>
      </w:r>
      <w:r>
        <w:t>endIf</w:t>
      </w:r>
    </w:p>
    <w:p>
      <w:r>
        <w:tab/>
      </w:r>
    </w:p>
    <w:p>
      <w:r>
        <w:tab/>
      </w:r>
      <w:r>
        <w:t>endWhile</w:t>
      </w:r>
    </w:p>
    <w:p>
      <w:r>
        <w:t>print "Men with salary &gt; 1000 ", TotalMen</w:t>
      </w:r>
    </w:p>
    <w:p>
      <w:r>
        <w:t>print "Women with salary &lt; 500 ", TotalFemale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2.9)begin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DepCount1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DepCount2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DepSales1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DepSales2 =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Department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While Department ?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Salesname, SalesAmt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SalesAmt &gt;= 1000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Commission = SalesAmt * 0.05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Commission = SalesAmt * 0.03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Department = 1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DepCount1 = DepCount1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DepSales1 = DepSales1 + SalesAmt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else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DepCount2 = DepCount2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DepSales2 = DepSales2 + SalesAmt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Department, Salesname, SalesAmt, Commission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endWhile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"Sales people in Department 1 ", DepCount1, "Sales: ", DepSales1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"Sales people in Department 2 ", DepCount2, "Sales: ", DepSales2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2.11)begin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CountR10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Count50c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Count5c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Count1c = 0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AmountCents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RemainCents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amount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AmountCents = amount *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CountR10 = function trunc(AmountCents/1000)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RemainCents = AmountCents - (CountR10 * 1000)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AmountCents = RemainCents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Count50c = function trunc(AmountCents/50)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RemainCents = AmountCents - (Count50c * 50)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AmountCents = RemainCents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Count5c = function trunc(AmountCents/5)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RemainCents = AmountCents - (Count5c * 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Count1c = RemainCents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2.13)begin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BalancePM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InterestPM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BalancePA =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InterestPA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TotalInt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Month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Year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InterestRate = 0.07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Name, AccountNum, Gender, Age, Initial, MonthDep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do while Initial &gt; TotalInt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Gender = "M" OR Age &lt; 30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InterestRate = 0.05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Gender = "F" OR Age &gt; 60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InterestRate =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BalancePM = Initial + (MonthDep * Month)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InterestPM = InterestRate * BalancePM/12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BalancePM = BalancePM + InterestPM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"Account Status: ", BalancePM, "Interest Earned: ", InterestPM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BalancePA = BalancePA + BalancePM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InterestPA = InterestPA + InterestPM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Month = Month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Month &gt; 12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Year =Year + 1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Month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"Annual Status: ", BalancePA, "Interest Earned: ", InterestPA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doEnd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"Summary of Account Status: ", BalancePA, "Interest Earned: ", InterestPA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2.14)begin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Product1 = 250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Product2 = 175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Commission = 0.125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CommissionPaid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2.15)begin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Answer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isWhole =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for x from 1 to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input Number, Choice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switch Choice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case Choice of "a"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Answer = Number*2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case Choice of "b"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Answer = Number + 6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case Choice of "c"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Answer = Number/2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Number MOD 2 &gt;0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isWhole =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endSwitch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"Number :", Number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"Choice :", Choice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"Answer :", Answer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if isWhole AND Choice = "c" then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"The Answer is a whole number"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elseIf isWhole = false AND Choice = "c"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print "The Answer is NOT a whole number"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endFor</w:t>
      </w:r>
      <w:r>
        <w:rPr>
          <w:rFonts w:hint="default"/>
          <w:b w:val="0"/>
          <w:bCs w:val="0"/>
          <w:sz w:val="21"/>
          <w:szCs w:val="21"/>
          <w:u w:val="none"/>
          <w:lang w:val="en-US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53FB5"/>
    <w:multiLevelType w:val="singleLevel"/>
    <w:tmpl w:val="6AE53F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2E75B6" w:themeColor="accent1" w:themeShade="BF"/>
      <w:sz w:val="24"/>
    </w:rPr>
  </w:style>
  <w:style w:type="paragraph" w:styleId="4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9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aps/>
      <w:color w:val="2E75B6" w:themeColor="accent1" w:themeShade="BF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elihle\Documents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2019-03-21T18:33:00Z</dcterms:created>
  <dc:creator>zwelihle</dc:creator>
  <cp:lastModifiedBy>zwelihle</cp:lastModifiedBy>
  <dcterms:modified xsi:type="dcterms:W3CDTF">2019-03-21T19:01:45Z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